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149639F3-C9DE-4DC8-82B6-4604E96C100E}"/>
            <w:text/>
          </w:sdtPr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149639F3-C9DE-4DC8-82B6-4604E96C100E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149639F3-C9DE-4DC8-82B6-4604E96C100E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149639F3-C9DE-4DC8-82B6-4604E96C100E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149639F3-C9DE-4DC8-82B6-4604E96C100E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149639F3-C9DE-4DC8-82B6-4604E96C100E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149639F3-C9DE-4DC8-82B6-4604E96C100E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149639F3-C9DE-4DC8-82B6-4604E96C100E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149639F3-C9DE-4DC8-82B6-4604E96C100E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149639F3-C9DE-4DC8-82B6-4604E96C100E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149639F3-C9DE-4DC8-82B6-4604E96C100E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149639F3-C9DE-4DC8-82B6-4604E96C100E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149639F3-C9DE-4DC8-82B6-4604E96C100E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149639F3-C9DE-4DC8-82B6-4604E96C100E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149639F3-C9DE-4DC8-82B6-4604E96C100E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149639F3-C9DE-4DC8-82B6-4604E96C100E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2156"/>
        <w:gridCol w:w="2156"/>
        <w:gridCol w:w="2156"/>
        <w:gridCol w:w="3697"/>
        <w:gridCol w:w="41"/>
      </w:tblGrid>
      <w:tr w:rsidR="00E96245" w:rsidTr="00A60CC3" w14:paraId="6B43C675" w14:textId="77777777">
        <w:trPr>
          <w:trHeight w:val="241"/>
        </w:trPr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149639F3-C9DE-4DC8-82B6-4604E96C100E}"/>
            <w:text/>
          </w:sdtPr>
          <w:sdtContent>
            <w:tc>
              <w:tcPr>
                <w:tcW w:w="2156" w:type="dxa"/>
              </w:tcPr>
              <w:p w:rsidRPr="00E96245" w:rsidR="00E96245" w:rsidP="007A2170" w:rsidRDefault="00E96245" w14:paraId="64930A5B" w14:textId="77777777">
                <w:pPr>
                  <w:pStyle w:val="Heading1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149639F3-C9DE-4DC8-82B6-4604E96C100E}"/>
            <w:text/>
          </w:sdtPr>
          <w:sdtContent>
            <w:tc>
              <w:tcPr>
                <w:tcW w:w="2156" w:type="dxa"/>
              </w:tcPr>
              <w:p w:rsidRPr="00E96245" w:rsidR="00E96245" w:rsidP="007A2170" w:rsidRDefault="00E034DC" w14:paraId="78013CA4" w14:textId="77777777">
                <w:pPr>
                  <w:pStyle w:val="Heading1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149639F3-C9DE-4DC8-82B6-4604E96C100E}"/>
            <w:text/>
          </w:sdtPr>
          <w:sdtContent>
            <w:tc>
              <w:tcPr>
                <w:tcW w:w="2156" w:type="dxa"/>
              </w:tcPr>
              <w:p w:rsidRPr="00E96245" w:rsidR="00E96245" w:rsidP="007A2170" w:rsidRDefault="00E96245" w14:paraId="62805BE2" w14:textId="77777777">
                <w:pPr>
                  <w:pStyle w:val="Heading1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tc>
          <w:tcPr>
            <w:tcW w:w="3738" w:type="dxa"/>
            <w:gridSpan w:val="2"/>
          </w:tcPr>
          <w:p w:rsidRPr="00E96245" w:rsidR="00E96245" w:rsidP="007A2170" w:rsidRDefault="00A82F58" w14:paraId="7151D420" w14:textId="43ABFF7C">
            <w:pPr>
              <w:pStyle w:val="Heading1"/>
            </w:pPr>
            <w:r>
              <w:t>Tracking Number</w:t>
            </w:r>
          </w:p>
        </w:tc>
      </w:tr>
      <w:tr w:rsidR="00A82F58" w:rsidTr="00A60CC3" w14:paraId="44801FA6" w14:textId="73475626">
        <w:trPr>
          <w:gridAfter w:val="1"/>
          <w:wAfter w:w="41" w:type="dxa"/>
          <w:trHeight w:val="891"/>
        </w:trPr>
        <w:sdt>
          <w:sdtPr>
            <w:alias w:val="#Nav: /Purchase_Header/PaymentTermsDesc"/>
            <w:tag w:val="#Nav: Standard_Purchase_Order/1322"/>
            <w:id w:val="-973978232"/>
            <w:placeholder>
              <w:docPart w:val="CA4DFAF773394D7BBC653F253D80150C"/>
            </w:placeholder>
            <w:dataBinding w:prefixMappings="xmlns:ns0='urn:microsoft-dynamics-nav/reports/Standard_Purchase_Order/1322/'" w:xpath="/ns0:NavWordReportXmlPart[1]/ns0:Purchase_Header[1]/ns0:PaymentTermsDesc[1]" w:storeItemID="{149639F3-C9DE-4DC8-82B6-4604E96C100E}"/>
            <w:text/>
          </w:sdtPr>
          <w:sdtContent>
            <w:tc>
              <w:tcPr>
                <w:tcW w:w="2156" w:type="dxa"/>
              </w:tcPr>
              <w:p w:rsidRPr="00E96245" w:rsidR="00A82F58" w:rsidP="00981D1E" w:rsidRDefault="00A82F58" w14:paraId="22217A01" w14:textId="77777777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CA4DFAF773394D7BBC653F253D80150C"/>
            </w:placeholder>
            <w:dataBinding w:prefixMappings="xmlns:ns0='urn:microsoft-dynamics-nav/reports/Standard_Purchase_Order/1322/'" w:xpath="/ns0:NavWordReportXmlPart[1]/ns0:Purchase_Header[1]/ns0:SalesPurchPersonName[1]" w:storeItemID="{149639F3-C9DE-4DC8-82B6-4604E96C100E}"/>
            <w:text/>
          </w:sdtPr>
          <w:sdtContent>
            <w:tc>
              <w:tcPr>
                <w:tcW w:w="2156" w:type="dxa"/>
              </w:tcPr>
              <w:p w:rsidRPr="00E96245" w:rsidR="00A82F58" w:rsidP="00981D1E" w:rsidRDefault="00A82F58" w14:paraId="795249CF" w14:textId="77777777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CA4DFAF773394D7BBC653F253D80150C"/>
            </w:placeholder>
            <w:dataBinding w:prefixMappings="xmlns:ns0='urn:microsoft-dynamics-nav/reports/Standard_Purchase_Order/1322/'" w:xpath="/ns0:NavWordReportXmlPart[1]/ns0:Purchase_Header[1]/ns0:ExptRecptDt_PurchaseHeader[1]" w:storeItemID="{149639F3-C9DE-4DC8-82B6-4604E96C100E}"/>
            <w:text/>
          </w:sdtPr>
          <w:sdtContent>
            <w:tc>
              <w:tcPr>
                <w:tcW w:w="2156" w:type="dxa"/>
              </w:tcPr>
              <w:p w:rsidRPr="00E96245" w:rsidR="00A82F58" w:rsidP="00981D1E" w:rsidRDefault="00A82F58" w14:paraId="64E6750C" w14:textId="77777777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rPr>
              <w:sz w:val="28"/>
              <w:szCs w:val="28"/>
            </w:rPr>
            <w:alias w:val="#Nav: /Purchase_Header/TrackingNo"/>
            <w:tag w:val="#Nav: Standard_Purchase_Order/1322"/>
            <w:id w:val="-190883669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rackingNo[1]" w:storeItemID="{149639F3-C9DE-4DC8-82B6-4604E96C100E}"/>
            <w:text/>
          </w:sdtPr>
          <w:sdtContent>
            <w:tc>
              <w:tcPr>
                <w:tcW w:w="3697" w:type="dxa"/>
              </w:tcPr>
              <w:p w:rsidR="00A82F58" w:rsidP="00981D1E" w:rsidRDefault="00A82F58" w14:paraId="12C0EEA9" w14:textId="7DB31B61">
                <w:proofErr w:type="spellStart"/>
                <w:r w:rsidRPr="00A60CC3">
                  <w:rPr>
                    <w:sz w:val="28"/>
                    <w:szCs w:val="28"/>
                  </w:rPr>
                  <w:t>TrackingNo</w:t>
                </w:r>
                <w:proofErr w:type="spellEnd"/>
              </w:p>
            </w:tc>
          </w:sdtContent>
        </w:sdt>
      </w:tr>
    </w:tbl>
    <w:p w:rsidR="00E96245" w:rsidP="001541E0" w:rsidRDefault="00A82F58" w14:paraId="024AF1C2" w14:textId="3AF95556">
      <w:pPr>
        <w:pStyle w:val="Style1"/>
        <w:rPr>
          <w:sz w:val="20"/>
        </w:rPr>
      </w:pPr>
      <w:r>
        <w:rPr>
          <w:sz w:val="20"/>
        </w:rPr>
        <w:t xml:space="preserve"> </w:t>
      </w: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149639F3-C9DE-4DC8-82B6-4604E96C100E}"/>
            <w:text/>
          </w:sdtPr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149639F3-C9DE-4DC8-82B6-4604E96C100E}"/>
            <w:text/>
          </w:sdtPr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149639F3-C9DE-4DC8-82B6-4604E96C100E}"/>
            <w:text/>
          </w:sdtPr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149639F3-C9DE-4DC8-82B6-4604E96C100E}"/>
            <w:text/>
          </w:sdtPr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149639F3-C9DE-4DC8-82B6-4604E96C100E}"/>
            <w:text/>
          </w:sdtPr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149639F3-C9DE-4DC8-82B6-4604E96C100E}"/>
            <w:text/>
          </w:sdtPr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149639F3-C9DE-4DC8-82B6-4604E96C100E}"/>
            <w:text/>
          </w:sdtPr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149639F3-C9DE-4DC8-82B6-4604E96C100E}"/>
            <w:text/>
          </w:sdtPr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149639F3-C9DE-4DC8-82B6-4604E96C100E}"/>
            <w:text/>
          </w:sdtPr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149639F3-C9DE-4DC8-82B6-4604E96C100E}"/>
            <w:text/>
          </w:sdtPr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149639F3-C9DE-4DC8-82B6-4604E96C100E}"/>
          <w15:repeatingSection/>
        </w:sdtPr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149639F3-C9DE-4DC8-82B6-4604E96C100E}"/>
                    <w:text/>
                  </w:sdtPr>
                  <w:sdtContent>
                    <w:tc>
                      <w:tcPr>
                        <w:tcW w:w="1440" w:type="dxa"/>
                      </w:tcPr>
                      <w:p w:rsidRPr="001D4852" w:rsidR="008D2D2F" w:rsidP="00A60CC3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149639F3-C9DE-4DC8-82B6-4604E96C100E}"/>
                    <w:text/>
                  </w:sdtPr>
                  <w:sdtContent>
                    <w:tc>
                      <w:tcPr>
                        <w:tcW w:w="3420" w:type="dxa"/>
                      </w:tcPr>
                      <w:p w:rsidRPr="001D4852" w:rsidR="008D2D2F" w:rsidP="00A60CC3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149639F3-C9DE-4DC8-82B6-4604E96C100E}"/>
                    <w:text/>
                  </w:sdtPr>
                  <w:sdtContent>
                    <w:tc>
                      <w:tcPr>
                        <w:tcW w:w="1440" w:type="dxa"/>
                      </w:tcPr>
                      <w:p w:rsidRPr="001D4852" w:rsidR="008D2D2F" w:rsidP="00A60CC3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149639F3-C9DE-4DC8-82B6-4604E96C100E}"/>
                    <w:text/>
                  </w:sdtPr>
                  <w:sdtContent>
                    <w:tc>
                      <w:tcPr>
                        <w:tcW w:w="1080" w:type="dxa"/>
                      </w:tcPr>
                      <w:p w:rsidRPr="001D4852" w:rsidR="008D2D2F" w:rsidP="00A60CC3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149639F3-C9DE-4DC8-82B6-4604E96C100E}"/>
                    <w:text/>
                  </w:sdtPr>
                  <w:sdtContent>
                    <w:tc>
                      <w:tcPr>
                        <w:tcW w:w="1233" w:type="dxa"/>
                      </w:tcPr>
                      <w:p w:rsidRPr="001D4852" w:rsidR="008D2D2F" w:rsidP="00A60CC3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149639F3-C9DE-4DC8-82B6-4604E96C100E}"/>
                    <w:text/>
                  </w:sdtPr>
                  <w:sdtContent>
                    <w:tc>
                      <w:tcPr>
                        <w:tcW w:w="1621" w:type="dxa"/>
                      </w:tcPr>
                      <w:p w:rsidRPr="001D4852" w:rsidR="008D2D2F" w:rsidP="00A60CC3" w:rsidRDefault="008D2D2F" w14:paraId="446833FB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149639F3-C9DE-4DC8-82B6-4604E96C100E}"/>
            <w:text/>
          </w:sdtPr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proofErr w:type="spellStart"/>
                <w:r>
                  <w:t>BreakdownTitle</w:t>
                </w:r>
                <w:proofErr w:type="spellEnd"/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149639F3-C9DE-4DC8-82B6-4604E96C100E}"/>
            <w:text/>
          </w:sdtPr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proofErr w:type="spellStart"/>
                <w:r>
                  <w:t>Subtotal_Lbl</w:t>
                </w:r>
                <w:proofErr w:type="spellEnd"/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149639F3-C9DE-4DC8-82B6-4604E96C100E}"/>
            <w:text/>
          </w:sdtPr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proofErr w:type="spellStart"/>
                <w:r>
                  <w:t>TotalSubTotal</w:t>
                </w:r>
                <w:proofErr w:type="spellEnd"/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149639F3-C9DE-4DC8-82B6-4604E96C100E}"/>
            <w:text/>
          </w:sdtPr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149639F3-C9DE-4DC8-82B6-4604E96C100E}"/>
            <w:text/>
          </w:sdtPr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149639F3-C9DE-4DC8-82B6-4604E96C100E}"/>
            <w:text/>
          </w:sdtPr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proofErr w:type="spellStart"/>
                <w:r>
                  <w:t>InvoiceDiscountCaption_Lbl</w:t>
                </w:r>
                <w:proofErr w:type="spellEnd"/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149639F3-C9DE-4DC8-82B6-4604E96C100E}"/>
            <w:text/>
          </w:sdtPr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proofErr w:type="spellStart"/>
                <w:r>
                  <w:t>TotalInvoiceDiscountAmount</w:t>
                </w:r>
                <w:proofErr w:type="spellEnd"/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149639F3-C9DE-4DC8-82B6-4604E96C100E}"/>
            <w:text/>
          </w:sdtPr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149639F3-C9DE-4DC8-82B6-4604E96C100E}"/>
            <w:text/>
          </w:sdtPr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149639F3-C9DE-4DC8-82B6-4604E96C100E}"/>
            <w:text/>
          </w:sdtPr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proofErr w:type="spellStart"/>
                <w:r>
                  <w:t>Tax_Lbl</w:t>
                </w:r>
                <w:proofErr w:type="spellEnd"/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149639F3-C9DE-4DC8-82B6-4604E96C100E}"/>
            <w:text/>
          </w:sdtPr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proofErr w:type="spellStart"/>
                <w:r>
                  <w:t>TaxAmount</w:t>
                </w:r>
                <w:proofErr w:type="spellEnd"/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149639F3-C9DE-4DC8-82B6-4604E96C100E}"/>
            <w:text/>
          </w:sdtPr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149639F3-C9DE-4DC8-82B6-4604E96C100E}"/>
            <w:text/>
          </w:sdtPr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6250" w:rsidP="00E40C63" w:rsidRDefault="00966250" w14:paraId="7ED86293" w14:textId="77777777">
      <w:pPr>
        <w:spacing w:after="0"/>
      </w:pPr>
      <w:r>
        <w:separator/>
      </w:r>
    </w:p>
  </w:endnote>
  <w:endnote w:type="continuationSeparator" w:id="0">
    <w:p w:rsidR="00966250" w:rsidP="00E40C63" w:rsidRDefault="00966250" w14:paraId="210F5E8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149639F3-C9DE-4DC8-82B6-4604E96C100E}"/>
          <w:text/>
        </w:sdtPr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149639F3-C9DE-4DC8-82B6-4604E96C100E}"/>
          <w:text/>
        </w:sdtPr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149639F3-C9DE-4DC8-82B6-4604E96C100E}"/>
          <w:text/>
        </w:sdtPr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149639F3-C9DE-4DC8-82B6-4604E96C100E}"/>
          <w:text/>
        </w:sdtPr>
        <w:sdtContent>
          <w:tc>
            <w:tcPr>
              <w:tcW w:w="4118" w:type="dxa"/>
            </w:tcPr>
            <w:p w:rsidR="004E6401" w:rsidP="004E6401" w:rsidRDefault="004E6401" w14:paraId="4C640226" w14:textId="77777777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149639F3-C9DE-4DC8-82B6-4604E96C100E}"/>
          <w:text/>
        </w:sdtPr>
        <w:sdtContent>
          <w:tc>
            <w:tcPr>
              <w:tcW w:w="1958" w:type="dxa"/>
            </w:tcPr>
            <w:p w:rsidR="004E6401" w:rsidP="004E6401" w:rsidRDefault="004E6401" w14:paraId="33B33A41" w14:textId="77777777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149639F3-C9DE-4DC8-82B6-4604E96C100E}"/>
          <w:text/>
        </w:sdtPr>
        <w:sdtContent>
          <w:tc>
            <w:tcPr>
              <w:tcW w:w="4118" w:type="dxa"/>
            </w:tcPr>
            <w:p w:rsidR="004E6401" w:rsidP="004E6401" w:rsidRDefault="004E6401" w14:paraId="7DCEB044" w14:textId="77777777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6250" w:rsidP="00E40C63" w:rsidRDefault="00966250" w14:paraId="7567D661" w14:textId="77777777">
      <w:pPr>
        <w:spacing w:after="0"/>
      </w:pPr>
      <w:r>
        <w:separator/>
      </w:r>
    </w:p>
  </w:footnote>
  <w:footnote w:type="continuationSeparator" w:id="0">
    <w:p w:rsidR="00966250" w:rsidP="00E40C63" w:rsidRDefault="00966250" w14:paraId="07E05B1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000000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149639F3-C9DE-4DC8-82B6-4604E96C100E}"/>
              <w:text/>
            </w:sdtPr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149639F3-C9DE-4DC8-82B6-4604E96C100E}"/>
              <w:text/>
            </w:sdtPr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149639F3-C9DE-4DC8-82B6-4604E96C100E}"/>
            <w:text/>
          </w:sdtPr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000000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149639F3-C9DE-4DC8-82B6-4604E96C100E}"/>
              <w:text/>
            </w:sdtPr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871"/>
      <w:gridCol w:w="4335"/>
    </w:tblGrid>
    <w:tr w:rsidR="00C43401" w:rsidTr="004639DD" w14:paraId="77E70810" w14:textId="77777777">
      <w:tc>
        <w:tcPr>
          <w:tcW w:w="2929" w:type="pct"/>
        </w:tcPr>
        <w:p w:rsidR="00C43401" w:rsidP="00291EF5" w:rsidRDefault="00000000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149639F3-C9DE-4DC8-82B6-4604E96C100E}"/>
              <w:text/>
            </w:sdtPr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149639F3-C9DE-4DC8-82B6-4604E96C100E}"/>
              <w:text/>
            </w:sdtPr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149639F3-C9DE-4DC8-82B6-4604E96C100E}"/>
            <w:text/>
          </w:sdtPr>
          <w:sdtContent>
            <w:p w:rsidR="00E55D9E" w:rsidP="00DA0734" w:rsidRDefault="00DA0734" w14:paraId="5ADC04A1" w14:textId="77777777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000000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149639F3-C9DE-4DC8-82B6-4604E96C100E}"/>
              <w:text/>
            </w:sdtPr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149639F3-C9DE-4DC8-82B6-4604E96C100E}"/>
              <w:picture/>
            </w:sdtPr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76ACA1FD">
                    <wp:extent cx="20097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0097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52E9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4999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521B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36E6F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AD9"/>
    <w:rsid w:val="006D4B90"/>
    <w:rsid w:val="006D64AE"/>
    <w:rsid w:val="006E5F55"/>
    <w:rsid w:val="006E60E9"/>
    <w:rsid w:val="006F0DA7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23173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B059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250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0CC3"/>
    <w:rsid w:val="00A64E32"/>
    <w:rsid w:val="00A76F36"/>
    <w:rsid w:val="00A82F58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4DD7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5C86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CF2FC7"/>
    <w:rsid w:val="00D21D63"/>
    <w:rsid w:val="00D235D0"/>
    <w:rsid w:val="00D36019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57556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  <w:style w:type="table" w:styleId="PlainTable1">
    <w:name w:val="Plain Table 1"/>
    <w:basedOn w:val="TableNormal"/>
    <w:uiPriority w:val="41"/>
    <w:rsid w:val="00B85C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  <w:docPart>
      <w:docPartPr>
        <w:name w:val="CA4DFAF773394D7BBC653F253D801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033EA-C93E-4EC5-884C-7EF71795DCC4}"/>
      </w:docPartPr>
      <w:docPartBody>
        <w:p w:rsidR="008A72F6" w:rsidRDefault="00F01862" w:rsidP="00F01862">
          <w:pPr>
            <w:pStyle w:val="CA4DFAF773394D7BBC653F253D80150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124A0"/>
    <w:rsid w:val="002221B4"/>
    <w:rsid w:val="002607E2"/>
    <w:rsid w:val="00277793"/>
    <w:rsid w:val="00280539"/>
    <w:rsid w:val="0029682A"/>
    <w:rsid w:val="0029741B"/>
    <w:rsid w:val="002F0F71"/>
    <w:rsid w:val="002F228D"/>
    <w:rsid w:val="0037797B"/>
    <w:rsid w:val="00377D7B"/>
    <w:rsid w:val="003B4E73"/>
    <w:rsid w:val="003E39BD"/>
    <w:rsid w:val="004A6305"/>
    <w:rsid w:val="004C2A4C"/>
    <w:rsid w:val="0052071E"/>
    <w:rsid w:val="005954E4"/>
    <w:rsid w:val="005A2B52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A72F6"/>
    <w:rsid w:val="008C48D7"/>
    <w:rsid w:val="008E72B8"/>
    <w:rsid w:val="00911A0F"/>
    <w:rsid w:val="0094520C"/>
    <w:rsid w:val="00947668"/>
    <w:rsid w:val="009A3957"/>
    <w:rsid w:val="00A82DC9"/>
    <w:rsid w:val="00AA7B04"/>
    <w:rsid w:val="00AB7379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A7A15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01862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1862"/>
    <w:rPr>
      <w:color w:val="808080"/>
    </w:rPr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9485722AD625498C8BC2196EF140A656">
    <w:name w:val="9485722AD625498C8BC2196EF140A656"/>
    <w:rsid w:val="00C02972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CA4DFAF773394D7BBC653F253D80150C">
    <w:name w:val="CA4DFAF773394D7BBC653F253D80150C"/>
    <w:rsid w:val="00F01862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a x _ L b l > T a x _ L b l < / T a x _ L b l >  
         < T o C a p t i o n _ L b l > T o C a p t i o n _ L b l < / T o C a p t i o n _ L b l >  
         < T o t a l P r i c e C a p t i o n _ L b l > T o t a l P r i c e C a p t i o n _ L b l < / T o t a l P r i c e C a p t i o n _ L b l >  
         < T o t a l T a x L a b e l > T o t a l T a x L a b e l < / T o t a l T a x L a b e l >  
         < T o t a l _ L b l > T o t a l _ L b l < / T o t a l _ L b l >  
         < T r a c k i n g N o > T r a c k i n g N o < / T r a c k i n g N o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T a x A m t I n v D i s c o u n t A m t > L i n e A m t T a x A m t I n v D i s c o u n t A m t < / L i n e A m t T a x A m t I n v D i s c o u n t A m t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9639F3-C9DE-4DC8-82B6-4604E96C100E}">
  <ds:schemaRefs>
    <ds:schemaRef ds:uri="urn:microsoft-dynamics-nav/reports/Standard_Purchase_Order/1322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2023-08-18T16:55:00Z</dcterms:created>
  <dcterms:modified xsi:type="dcterms:W3CDTF">2023-08-18T18:09:00Z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